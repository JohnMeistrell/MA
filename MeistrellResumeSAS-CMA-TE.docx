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6D295" w14:textId="2ABED1DD" w:rsidR="00281244" w:rsidRPr="00281244" w:rsidRDefault="00281244" w:rsidP="00281244">
      <w:pPr>
        <w:rPr>
          <w:b/>
          <w:bCs/>
          <w:sz w:val="36"/>
          <w:szCs w:val="36"/>
        </w:rPr>
      </w:pPr>
      <w:r w:rsidRPr="00281244">
        <w:rPr>
          <w:b/>
          <w:bCs/>
          <w:sz w:val="36"/>
          <w:szCs w:val="36"/>
        </w:rPr>
        <w:t>JOHN MEISTRE</w:t>
      </w:r>
      <w:r w:rsidR="009778B6">
        <w:rPr>
          <w:b/>
          <w:bCs/>
          <w:sz w:val="36"/>
          <w:szCs w:val="36"/>
        </w:rPr>
        <w:t>L</w:t>
      </w:r>
      <w:r w:rsidRPr="00281244">
        <w:rPr>
          <w:b/>
          <w:bCs/>
          <w:sz w:val="36"/>
          <w:szCs w:val="36"/>
        </w:rPr>
        <w:t>L</w:t>
      </w:r>
      <w:r w:rsidR="009778B6">
        <w:rPr>
          <w:b/>
          <w:bCs/>
          <w:sz w:val="36"/>
          <w:szCs w:val="36"/>
        </w:rPr>
        <w:tab/>
      </w:r>
      <w:r w:rsidR="009778B6">
        <w:rPr>
          <w:b/>
          <w:bCs/>
          <w:sz w:val="36"/>
          <w:szCs w:val="36"/>
        </w:rPr>
        <w:tab/>
      </w:r>
      <w:r w:rsidR="009778B6">
        <w:rPr>
          <w:b/>
          <w:bCs/>
          <w:sz w:val="36"/>
          <w:szCs w:val="36"/>
        </w:rPr>
        <w:tab/>
      </w:r>
      <w:r w:rsidR="005310BD">
        <w:rPr>
          <w:b/>
          <w:bCs/>
          <w:sz w:val="36"/>
          <w:szCs w:val="36"/>
        </w:rPr>
        <w:t xml:space="preserve">                  </w:t>
      </w:r>
      <w:r w:rsidR="009778B6" w:rsidRPr="009778B6">
        <w:rPr>
          <w:szCs w:val="24"/>
        </w:rPr>
        <w:t>P</w:t>
      </w:r>
      <w:r w:rsidR="009778B6">
        <w:rPr>
          <w:szCs w:val="24"/>
        </w:rPr>
        <w:t>ortfolio</w:t>
      </w:r>
      <w:r w:rsidR="009778B6" w:rsidRPr="009778B6">
        <w:rPr>
          <w:szCs w:val="24"/>
        </w:rPr>
        <w:t>:</w:t>
      </w:r>
      <w:r w:rsidR="005310BD">
        <w:rPr>
          <w:szCs w:val="24"/>
        </w:rPr>
        <w:t xml:space="preserve"> </w:t>
      </w:r>
      <w:hyperlink r:id="rId7" w:history="1">
        <w:r w:rsidR="005310BD" w:rsidRPr="008B6F14">
          <w:rPr>
            <w:rStyle w:val="Hyperlink"/>
            <w:szCs w:val="24"/>
          </w:rPr>
          <w:t>www.github.com/JohnMeistrell/MA/wiki</w:t>
        </w:r>
      </w:hyperlink>
    </w:p>
    <w:p w14:paraId="4884157D" w14:textId="577003FC" w:rsidR="00281244" w:rsidRPr="00281244" w:rsidRDefault="00281244" w:rsidP="00281244">
      <w:pPr>
        <w:pBdr>
          <w:bottom w:val="single" w:sz="4" w:space="1" w:color="auto"/>
        </w:pBdr>
        <w:tabs>
          <w:tab w:val="left" w:pos="4320"/>
          <w:tab w:val="right" w:pos="10800"/>
        </w:tabs>
      </w:pPr>
      <w:r w:rsidRPr="00281244">
        <w:t xml:space="preserve">BARNEGAT, NJ </w:t>
      </w:r>
      <w:r w:rsidRPr="00281244">
        <w:tab/>
        <w:t>(908) 235-7304</w:t>
      </w:r>
      <w:r w:rsidRPr="00281244">
        <w:tab/>
      </w:r>
      <w:hyperlink r:id="rId8" w:history="1">
        <w:r w:rsidRPr="00281244">
          <w:rPr>
            <w:rStyle w:val="Hyperlink"/>
          </w:rPr>
          <w:t>J.MEISTRELLMA@GMAIL.COM</w:t>
        </w:r>
      </w:hyperlink>
    </w:p>
    <w:p w14:paraId="45951365" w14:textId="77777777" w:rsidR="00281244" w:rsidRPr="00A3056B" w:rsidRDefault="00281244" w:rsidP="00D05A97">
      <w:pPr>
        <w:spacing w:after="0"/>
        <w:rPr>
          <w:b/>
          <w:bCs/>
          <w:sz w:val="16"/>
          <w:szCs w:val="16"/>
        </w:rPr>
      </w:pPr>
    </w:p>
    <w:p w14:paraId="18A7EC9A" w14:textId="35A1F8FB" w:rsidR="00281244" w:rsidRPr="00281244" w:rsidRDefault="00362231" w:rsidP="00855C7A">
      <w:pPr>
        <w:spacing w:after="80"/>
        <w:ind w:left="720" w:right="720"/>
        <w:jc w:val="center"/>
        <w:rPr>
          <w:sz w:val="28"/>
          <w:szCs w:val="28"/>
        </w:rPr>
      </w:pPr>
      <w:r w:rsidRPr="00281244">
        <w:rPr>
          <w:sz w:val="28"/>
          <w:szCs w:val="28"/>
        </w:rPr>
        <w:t>P</w:t>
      </w:r>
      <w:r w:rsidR="00102027" w:rsidRPr="00281244">
        <w:rPr>
          <w:sz w:val="28"/>
          <w:szCs w:val="28"/>
        </w:rPr>
        <w:t xml:space="preserve">rogrammer </w:t>
      </w:r>
      <w:r w:rsidRPr="00281244">
        <w:rPr>
          <w:sz w:val="28"/>
          <w:szCs w:val="28"/>
        </w:rPr>
        <w:t>Developer</w:t>
      </w:r>
      <w:r w:rsidR="007E7C35">
        <w:rPr>
          <w:sz w:val="28"/>
          <w:szCs w:val="28"/>
        </w:rPr>
        <w:t xml:space="preserve"> (</w:t>
      </w:r>
      <w:r w:rsidR="007E7C35" w:rsidRPr="00281244">
        <w:rPr>
          <w:sz w:val="28"/>
          <w:szCs w:val="28"/>
        </w:rPr>
        <w:t>Clinical</w:t>
      </w:r>
      <w:r w:rsidR="007E7C35">
        <w:rPr>
          <w:sz w:val="28"/>
          <w:szCs w:val="28"/>
        </w:rPr>
        <w:t>,</w:t>
      </w:r>
      <w:r w:rsidR="007E7C35" w:rsidRPr="00281244">
        <w:rPr>
          <w:sz w:val="28"/>
          <w:szCs w:val="28"/>
        </w:rPr>
        <w:t xml:space="preserve"> SAS</w:t>
      </w:r>
      <w:r w:rsidRPr="00281244">
        <w:rPr>
          <w:sz w:val="28"/>
          <w:szCs w:val="28"/>
        </w:rPr>
        <w:t>,</w:t>
      </w:r>
      <w:r w:rsidR="007E7C35">
        <w:rPr>
          <w:sz w:val="28"/>
          <w:szCs w:val="28"/>
        </w:rPr>
        <w:t xml:space="preserve"> Python, Web),</w:t>
      </w:r>
      <w:r w:rsidRPr="00281244">
        <w:rPr>
          <w:sz w:val="28"/>
          <w:szCs w:val="28"/>
        </w:rPr>
        <w:t xml:space="preserve"> Technical Support Statistical Analyst</w:t>
      </w:r>
      <w:r w:rsidR="00482099" w:rsidRPr="00281244">
        <w:rPr>
          <w:sz w:val="28"/>
          <w:szCs w:val="28"/>
        </w:rPr>
        <w:t xml:space="preserve">, Data Miner, </w:t>
      </w:r>
      <w:r w:rsidR="00F73DBD" w:rsidRPr="00281244">
        <w:rPr>
          <w:sz w:val="28"/>
          <w:szCs w:val="28"/>
        </w:rPr>
        <w:t>Data Science</w:t>
      </w:r>
      <w:r w:rsidR="00482099" w:rsidRPr="00281244">
        <w:rPr>
          <w:sz w:val="28"/>
          <w:szCs w:val="28"/>
        </w:rPr>
        <w:t>, and</w:t>
      </w:r>
      <w:r w:rsidR="00102027" w:rsidRPr="00281244">
        <w:rPr>
          <w:sz w:val="28"/>
          <w:szCs w:val="28"/>
        </w:rPr>
        <w:t xml:space="preserve"> </w:t>
      </w:r>
      <w:r w:rsidR="00F73DBD" w:rsidRPr="00281244">
        <w:rPr>
          <w:sz w:val="28"/>
          <w:szCs w:val="28"/>
        </w:rPr>
        <w:t>Robotics</w:t>
      </w:r>
      <w:r w:rsidR="00254B19" w:rsidRPr="00281244">
        <w:rPr>
          <w:sz w:val="28"/>
          <w:szCs w:val="28"/>
        </w:rPr>
        <w:t xml:space="preserve"> Creator</w:t>
      </w:r>
      <w:r w:rsidR="00482099" w:rsidRPr="00281244">
        <w:rPr>
          <w:sz w:val="28"/>
          <w:szCs w:val="28"/>
        </w:rPr>
        <w:t>.</w:t>
      </w:r>
    </w:p>
    <w:p w14:paraId="4AF69B59" w14:textId="12A7AB63" w:rsidR="00281244" w:rsidRPr="00281244" w:rsidRDefault="00F73DBD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sz w:val="22"/>
        </w:rPr>
      </w:pPr>
      <w:r w:rsidRPr="00281244">
        <w:rPr>
          <w:sz w:val="22"/>
        </w:rPr>
        <w:t>D</w:t>
      </w:r>
      <w:r w:rsidR="007045D5" w:rsidRPr="00281244">
        <w:rPr>
          <w:sz w:val="22"/>
        </w:rPr>
        <w:t>riven</w:t>
      </w:r>
      <w:r w:rsidR="001F3AE7" w:rsidRPr="00281244">
        <w:rPr>
          <w:sz w:val="22"/>
        </w:rPr>
        <w:t xml:space="preserve"> and motivated individual continuously learning</w:t>
      </w:r>
      <w:r w:rsidR="00482099" w:rsidRPr="00281244">
        <w:rPr>
          <w:sz w:val="22"/>
        </w:rPr>
        <w:t xml:space="preserve"> </w:t>
      </w:r>
      <w:r w:rsidR="001F3AE7" w:rsidRPr="00281244">
        <w:rPr>
          <w:sz w:val="22"/>
        </w:rPr>
        <w:t xml:space="preserve">with </w:t>
      </w:r>
      <w:r w:rsidR="001B0471" w:rsidRPr="00281244">
        <w:rPr>
          <w:sz w:val="22"/>
        </w:rPr>
        <w:t xml:space="preserve">ambitions for </w:t>
      </w:r>
      <w:r w:rsidR="00D070AC" w:rsidRPr="00281244">
        <w:rPr>
          <w:sz w:val="22"/>
        </w:rPr>
        <w:t xml:space="preserve">a </w:t>
      </w:r>
      <w:r w:rsidR="00C4653C" w:rsidRPr="00281244">
        <w:rPr>
          <w:sz w:val="22"/>
        </w:rPr>
        <w:t>Data Scientist</w:t>
      </w:r>
      <w:r w:rsidR="008C0A3F">
        <w:rPr>
          <w:sz w:val="22"/>
        </w:rPr>
        <w:t>,</w:t>
      </w:r>
      <w:r w:rsidR="001931A2" w:rsidRPr="00281244">
        <w:rPr>
          <w:sz w:val="22"/>
        </w:rPr>
        <w:t xml:space="preserve"> </w:t>
      </w:r>
      <w:r w:rsidR="00C4653C" w:rsidRPr="00281244">
        <w:rPr>
          <w:sz w:val="22"/>
        </w:rPr>
        <w:t>Architect</w:t>
      </w:r>
      <w:r w:rsidR="008C0A3F">
        <w:rPr>
          <w:sz w:val="22"/>
        </w:rPr>
        <w:t>, or</w:t>
      </w:r>
      <w:r w:rsidR="00C4653C" w:rsidRPr="00281244">
        <w:rPr>
          <w:sz w:val="22"/>
        </w:rPr>
        <w:t xml:space="preserve"> Engineer</w:t>
      </w:r>
      <w:r w:rsidR="00AF748C">
        <w:rPr>
          <w:sz w:val="22"/>
        </w:rPr>
        <w:t>.</w:t>
      </w:r>
    </w:p>
    <w:p w14:paraId="343983D2" w14:textId="67D192FB" w:rsidR="00281244" w:rsidRDefault="003B4D9C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sz w:val="22"/>
        </w:rPr>
      </w:pPr>
      <w:r w:rsidRPr="00281244">
        <w:rPr>
          <w:sz w:val="22"/>
        </w:rPr>
        <w:t xml:space="preserve">Excellent </w:t>
      </w:r>
      <w:r w:rsidR="00281244" w:rsidRPr="00281244">
        <w:rPr>
          <w:sz w:val="22"/>
        </w:rPr>
        <w:t xml:space="preserve">IT </w:t>
      </w:r>
      <w:r w:rsidRPr="00281244">
        <w:rPr>
          <w:sz w:val="22"/>
        </w:rPr>
        <w:t>troubleshooting and repairing</w:t>
      </w:r>
      <w:r w:rsidR="00D078DE" w:rsidRPr="00281244">
        <w:rPr>
          <w:sz w:val="22"/>
        </w:rPr>
        <w:t xml:space="preserve"> abilities</w:t>
      </w:r>
      <w:r w:rsidRPr="00281244">
        <w:rPr>
          <w:sz w:val="22"/>
        </w:rPr>
        <w:t xml:space="preserve">. </w:t>
      </w:r>
    </w:p>
    <w:p w14:paraId="025E3A11" w14:textId="4DF7824C" w:rsidR="00FA715D" w:rsidRDefault="00EB14BC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sz w:val="22"/>
        </w:rPr>
      </w:pPr>
      <w:r>
        <w:rPr>
          <w:sz w:val="22"/>
        </w:rPr>
        <w:t>Skilled in d</w:t>
      </w:r>
      <w:r w:rsidRPr="00281244">
        <w:rPr>
          <w:sz w:val="22"/>
        </w:rPr>
        <w:t>atabases, SQL</w:t>
      </w:r>
      <w:r w:rsidR="00D81174">
        <w:rPr>
          <w:sz w:val="22"/>
        </w:rPr>
        <w:t xml:space="preserve"> and in technology,</w:t>
      </w:r>
      <w:r w:rsidRPr="00281244">
        <w:rPr>
          <w:sz w:val="22"/>
        </w:rPr>
        <w:t xml:space="preserve"> </w:t>
      </w:r>
      <w:r>
        <w:rPr>
          <w:sz w:val="22"/>
        </w:rPr>
        <w:t xml:space="preserve">SAS, </w:t>
      </w:r>
      <w:r w:rsidRPr="002C2AFD">
        <w:rPr>
          <w:sz w:val="22"/>
        </w:rPr>
        <w:t>Python with R rpy2</w:t>
      </w:r>
      <w:r>
        <w:rPr>
          <w:sz w:val="22"/>
        </w:rPr>
        <w:t>, C#</w:t>
      </w:r>
      <w:r w:rsidRPr="00281244">
        <w:rPr>
          <w:sz w:val="22"/>
        </w:rPr>
        <w:t>, Node</w:t>
      </w:r>
      <w:r>
        <w:rPr>
          <w:sz w:val="22"/>
        </w:rPr>
        <w:t>.js</w:t>
      </w:r>
      <w:r w:rsidRPr="00281244">
        <w:rPr>
          <w:sz w:val="22"/>
        </w:rPr>
        <w:t xml:space="preserve">, </w:t>
      </w:r>
      <w:r w:rsidRPr="00BD0396">
        <w:rPr>
          <w:sz w:val="22"/>
        </w:rPr>
        <w:t>TypeScript</w:t>
      </w:r>
      <w:r>
        <w:rPr>
          <w:sz w:val="22"/>
        </w:rPr>
        <w:t xml:space="preserve">, </w:t>
      </w:r>
      <w:r w:rsidRPr="00281244">
        <w:rPr>
          <w:sz w:val="22"/>
        </w:rPr>
        <w:t xml:space="preserve">React, Web, </w:t>
      </w:r>
      <w:r w:rsidRPr="00862D1C">
        <w:rPr>
          <w:sz w:val="22"/>
        </w:rPr>
        <w:t>Visual Studio IDE,</w:t>
      </w:r>
      <w:r>
        <w:rPr>
          <w:sz w:val="22"/>
        </w:rPr>
        <w:t xml:space="preserve"> </w:t>
      </w:r>
      <w:r w:rsidRPr="00281244">
        <w:rPr>
          <w:sz w:val="22"/>
        </w:rPr>
        <w:t>Microsoft Office,</w:t>
      </w:r>
      <w:r>
        <w:rPr>
          <w:sz w:val="22"/>
        </w:rPr>
        <w:t xml:space="preserve"> </w:t>
      </w:r>
      <w:r w:rsidRPr="00EB7906">
        <w:rPr>
          <w:sz w:val="22"/>
        </w:rPr>
        <w:t>Notepad++</w:t>
      </w:r>
      <w:r>
        <w:rPr>
          <w:sz w:val="22"/>
        </w:rPr>
        <w:t>,</w:t>
      </w:r>
      <w:r w:rsidRPr="00281244">
        <w:rPr>
          <w:sz w:val="22"/>
        </w:rPr>
        <w:t xml:space="preserve"> </w:t>
      </w:r>
      <w:r w:rsidRPr="00DC2C75">
        <w:rPr>
          <w:sz w:val="22"/>
        </w:rPr>
        <w:t>GitHub</w:t>
      </w:r>
      <w:r>
        <w:rPr>
          <w:sz w:val="22"/>
        </w:rPr>
        <w:t xml:space="preserve">, </w:t>
      </w:r>
      <w:r w:rsidRPr="00DC2C75">
        <w:rPr>
          <w:sz w:val="22"/>
        </w:rPr>
        <w:t>Juniper</w:t>
      </w:r>
      <w:r>
        <w:rPr>
          <w:sz w:val="22"/>
        </w:rPr>
        <w:t>,</w:t>
      </w:r>
      <w:r w:rsidRPr="00281244">
        <w:rPr>
          <w:sz w:val="22"/>
        </w:rPr>
        <w:t xml:space="preserve"> networks</w:t>
      </w:r>
      <w:r>
        <w:rPr>
          <w:sz w:val="22"/>
        </w:rPr>
        <w:t xml:space="preserve">, </w:t>
      </w:r>
      <w:r w:rsidR="00F27804" w:rsidRPr="00281244">
        <w:rPr>
          <w:sz w:val="22"/>
        </w:rPr>
        <w:t xml:space="preserve">REXX, </w:t>
      </w:r>
      <w:r w:rsidR="00FA715D">
        <w:rPr>
          <w:sz w:val="22"/>
        </w:rPr>
        <w:t xml:space="preserve">and </w:t>
      </w:r>
      <w:r w:rsidR="00F27804" w:rsidRPr="00281244">
        <w:rPr>
          <w:sz w:val="22"/>
        </w:rPr>
        <w:t>macros</w:t>
      </w:r>
      <w:r w:rsidR="00FA715D">
        <w:rPr>
          <w:sz w:val="22"/>
        </w:rPr>
        <w:t>.</w:t>
      </w:r>
    </w:p>
    <w:p w14:paraId="33675FF1" w14:textId="4C841884" w:rsidR="00281244" w:rsidRPr="00281244" w:rsidRDefault="00FA715D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sz w:val="22"/>
        </w:rPr>
      </w:pPr>
      <w:r>
        <w:rPr>
          <w:sz w:val="22"/>
        </w:rPr>
        <w:t>S</w:t>
      </w:r>
      <w:r w:rsidR="00EB14BC" w:rsidRPr="00281244">
        <w:rPr>
          <w:sz w:val="22"/>
        </w:rPr>
        <w:t>etup hardware, software, new computers, installations, tools, and release management</w:t>
      </w:r>
      <w:r w:rsidR="00EB14BC">
        <w:rPr>
          <w:sz w:val="22"/>
        </w:rPr>
        <w:t>.</w:t>
      </w:r>
      <w:r w:rsidR="001F3682" w:rsidRPr="00281244">
        <w:rPr>
          <w:sz w:val="22"/>
        </w:rPr>
        <w:t xml:space="preserve"> </w:t>
      </w:r>
    </w:p>
    <w:p w14:paraId="3CF31249" w14:textId="2DD3ABC2" w:rsidR="003B4D9C" w:rsidRPr="005009AD" w:rsidRDefault="001F3682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b/>
          <w:bCs/>
          <w:sz w:val="22"/>
        </w:rPr>
      </w:pPr>
      <w:r w:rsidRPr="00281244">
        <w:rPr>
          <w:sz w:val="22"/>
        </w:rPr>
        <w:t xml:space="preserve">Exercised </w:t>
      </w:r>
      <w:r w:rsidR="0060511B" w:rsidRPr="00281244">
        <w:rPr>
          <w:sz w:val="22"/>
        </w:rPr>
        <w:t xml:space="preserve">and analyzed </w:t>
      </w:r>
      <w:r w:rsidR="00D81174">
        <w:rPr>
          <w:sz w:val="22"/>
        </w:rPr>
        <w:t xml:space="preserve">a </w:t>
      </w:r>
      <w:r w:rsidRPr="00281244">
        <w:rPr>
          <w:sz w:val="22"/>
        </w:rPr>
        <w:t>wi</w:t>
      </w:r>
      <w:r w:rsidR="00422412" w:rsidRPr="00281244">
        <w:rPr>
          <w:sz w:val="22"/>
        </w:rPr>
        <w:t xml:space="preserve">de range of </w:t>
      </w:r>
      <w:r w:rsidR="00281244" w:rsidRPr="00281244">
        <w:rPr>
          <w:sz w:val="22"/>
        </w:rPr>
        <w:t>real-life</w:t>
      </w:r>
      <w:r w:rsidR="00422412" w:rsidRPr="00281244">
        <w:rPr>
          <w:sz w:val="22"/>
        </w:rPr>
        <w:t xml:space="preserve"> statistical</w:t>
      </w:r>
      <w:r w:rsidRPr="00281244">
        <w:rPr>
          <w:sz w:val="22"/>
        </w:rPr>
        <w:t xml:space="preserve"> scenarios in SAS OnDemand </w:t>
      </w:r>
      <w:r w:rsidR="00B52029" w:rsidRPr="00281244">
        <w:rPr>
          <w:sz w:val="22"/>
        </w:rPr>
        <w:t>for a true understanding</w:t>
      </w:r>
      <w:r w:rsidRPr="00281244">
        <w:rPr>
          <w:sz w:val="22"/>
        </w:rPr>
        <w:t xml:space="preserve">. </w:t>
      </w:r>
    </w:p>
    <w:p w14:paraId="106BA942" w14:textId="215E4CD4" w:rsidR="002A2C11" w:rsidRPr="002A2C11" w:rsidRDefault="002A2C11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sz w:val="22"/>
        </w:rPr>
      </w:pPr>
      <w:r>
        <w:rPr>
          <w:sz w:val="22"/>
        </w:rPr>
        <w:t>C</w:t>
      </w:r>
      <w:r w:rsidRPr="002A2C11">
        <w:rPr>
          <w:sz w:val="22"/>
        </w:rPr>
        <w:t xml:space="preserve">oncepts and cognitive ability </w:t>
      </w:r>
      <w:r>
        <w:rPr>
          <w:sz w:val="22"/>
        </w:rPr>
        <w:t xml:space="preserve">IQ of 127 using </w:t>
      </w:r>
      <w:r w:rsidRPr="002A2C11">
        <w:rPr>
          <w:sz w:val="22"/>
        </w:rPr>
        <w:t>Wechsler Adult Intelligence Scale (WAIS – IV)</w:t>
      </w:r>
      <w:r>
        <w:rPr>
          <w:sz w:val="22"/>
        </w:rPr>
        <w:t>.</w:t>
      </w:r>
      <w:r w:rsidR="00EA7ED8">
        <w:rPr>
          <w:sz w:val="22"/>
        </w:rPr>
        <w:t xml:space="preserve"> Learn</w:t>
      </w:r>
      <w:r w:rsidR="003A623A">
        <w:rPr>
          <w:sz w:val="22"/>
        </w:rPr>
        <w:t>ed</w:t>
      </w:r>
      <w:r w:rsidR="00EA7ED8">
        <w:rPr>
          <w:sz w:val="22"/>
        </w:rPr>
        <w:t xml:space="preserve"> the whys first.</w:t>
      </w:r>
    </w:p>
    <w:p w14:paraId="59906135" w14:textId="69841F42" w:rsidR="00FF3F36" w:rsidRPr="00FF3F36" w:rsidRDefault="00000000" w:rsidP="005009AD">
      <w:pPr>
        <w:pStyle w:val="ListParagraph"/>
        <w:numPr>
          <w:ilvl w:val="0"/>
          <w:numId w:val="14"/>
        </w:numPr>
        <w:spacing w:after="60"/>
        <w:ind w:left="360"/>
        <w:contextualSpacing w:val="0"/>
        <w:rPr>
          <w:b/>
          <w:bCs/>
          <w:sz w:val="22"/>
        </w:rPr>
      </w:pPr>
      <w:hyperlink r:id="rId9" w:history="1">
        <w:r w:rsidR="00C26AFE">
          <w:rPr>
            <w:rStyle w:val="Hyperlink"/>
            <w:sz w:val="22"/>
          </w:rPr>
          <w:t>Portfolio/Wiki</w:t>
        </w:r>
      </w:hyperlink>
      <w:r w:rsidR="0020456D" w:rsidRPr="00281244">
        <w:rPr>
          <w:rStyle w:val="Hyperlink"/>
          <w:sz w:val="22"/>
        </w:rPr>
        <w:t xml:space="preserve"> </w:t>
      </w:r>
      <w:r w:rsidR="0020456D" w:rsidRPr="00D96385">
        <w:rPr>
          <w:sz w:val="22"/>
        </w:rPr>
        <w:t>Natural curiosity</w:t>
      </w:r>
      <w:r w:rsidR="0067282C">
        <w:rPr>
          <w:sz w:val="22"/>
        </w:rPr>
        <w:t xml:space="preserve">, </w:t>
      </w:r>
      <w:r w:rsidR="0020456D" w:rsidRPr="00D96385">
        <w:rPr>
          <w:sz w:val="22"/>
        </w:rPr>
        <w:t xml:space="preserve">Data Science, </w:t>
      </w:r>
      <w:r w:rsidR="0067282C">
        <w:rPr>
          <w:sz w:val="22"/>
        </w:rPr>
        <w:t>S</w:t>
      </w:r>
      <w:r w:rsidR="0020456D" w:rsidRPr="00D96385">
        <w:rPr>
          <w:sz w:val="22"/>
        </w:rPr>
        <w:t>tatistics,</w:t>
      </w:r>
      <w:r w:rsidR="0067282C">
        <w:rPr>
          <w:sz w:val="22"/>
        </w:rPr>
        <w:t xml:space="preserve"> </w:t>
      </w:r>
      <w:hyperlink r:id="rId10" w:history="1">
        <w:r w:rsidR="00C26AFE">
          <w:rPr>
            <w:rStyle w:val="Hyperlink"/>
            <w:sz w:val="22"/>
          </w:rPr>
          <w:t>Karaoke Web App</w:t>
        </w:r>
      </w:hyperlink>
      <w:r w:rsidR="0067282C">
        <w:rPr>
          <w:sz w:val="22"/>
        </w:rPr>
        <w:t xml:space="preserve"> (</w:t>
      </w:r>
      <w:r w:rsidR="0067282C" w:rsidRPr="00281244">
        <w:rPr>
          <w:sz w:val="22"/>
        </w:rPr>
        <w:t>React, jQuery, and ES</w:t>
      </w:r>
      <w:r w:rsidR="00C26AFE">
        <w:rPr>
          <w:sz w:val="22"/>
        </w:rPr>
        <w:t>6), and more.</w:t>
      </w:r>
    </w:p>
    <w:p w14:paraId="77D8D8A6" w14:textId="78E1EADA" w:rsidR="00FF3F36" w:rsidRPr="00ED1F20" w:rsidRDefault="00FF3F36" w:rsidP="00ED1F20">
      <w:pPr>
        <w:spacing w:after="0"/>
        <w:rPr>
          <w:rStyle w:val="Hyperlink"/>
          <w:b/>
          <w:bCs/>
          <w:color w:val="auto"/>
          <w:sz w:val="22"/>
          <w:u w:val="none"/>
        </w:rPr>
      </w:pPr>
    </w:p>
    <w:p w14:paraId="378128AF" w14:textId="488293DF" w:rsidR="000B2B93" w:rsidRPr="00281244" w:rsidRDefault="00BC37F8" w:rsidP="00AA4E13">
      <w:pPr>
        <w:rPr>
          <w:b/>
          <w:bCs/>
          <w:sz w:val="28"/>
          <w:szCs w:val="28"/>
        </w:rPr>
      </w:pPr>
      <w:r w:rsidRPr="00281244">
        <w:rPr>
          <w:b/>
          <w:bCs/>
          <w:sz w:val="28"/>
          <w:szCs w:val="28"/>
        </w:rPr>
        <w:t>EDUCATION</w:t>
      </w:r>
      <w:r w:rsidR="006E7AB2" w:rsidRPr="00281244">
        <w:rPr>
          <w:b/>
          <w:bCs/>
          <w:sz w:val="28"/>
          <w:szCs w:val="28"/>
        </w:rPr>
        <w:t xml:space="preserve"> </w:t>
      </w:r>
      <w:r w:rsidR="001F21A5">
        <w:rPr>
          <w:b/>
          <w:bCs/>
          <w:sz w:val="28"/>
          <w:szCs w:val="28"/>
        </w:rPr>
        <w:t>AND</w:t>
      </w:r>
      <w:r w:rsidR="006E7AB2" w:rsidRPr="00281244">
        <w:rPr>
          <w:b/>
          <w:bCs/>
          <w:sz w:val="28"/>
          <w:szCs w:val="28"/>
        </w:rPr>
        <w:t xml:space="preserve"> CERTIFICATIONS</w:t>
      </w:r>
    </w:p>
    <w:p w14:paraId="7939431E" w14:textId="4D1FA4A3" w:rsidR="00AA4E13" w:rsidRPr="00281244" w:rsidRDefault="00AA4E13" w:rsidP="001F21A5">
      <w:pPr>
        <w:tabs>
          <w:tab w:val="right" w:pos="10800"/>
        </w:tabs>
        <w:rPr>
          <w:sz w:val="22"/>
        </w:rPr>
      </w:pPr>
      <w:r w:rsidRPr="00281244">
        <w:rPr>
          <w:b/>
          <w:bCs/>
          <w:sz w:val="22"/>
        </w:rPr>
        <w:t xml:space="preserve">Thomas Edison State University, </w:t>
      </w:r>
      <w:r w:rsidRPr="00281244">
        <w:rPr>
          <w:sz w:val="22"/>
        </w:rPr>
        <w:t>Trenton, NJ</w:t>
      </w:r>
      <w:r w:rsidRPr="00281244">
        <w:rPr>
          <w:sz w:val="22"/>
        </w:rPr>
        <w:tab/>
        <w:t>0</w:t>
      </w:r>
      <w:r w:rsidR="00271E31">
        <w:rPr>
          <w:sz w:val="22"/>
        </w:rPr>
        <w:t>5</w:t>
      </w:r>
      <w:r w:rsidRPr="00281244">
        <w:rPr>
          <w:sz w:val="22"/>
        </w:rPr>
        <w:t>/202</w:t>
      </w:r>
      <w:r w:rsidR="001C2A92">
        <w:rPr>
          <w:sz w:val="22"/>
        </w:rPr>
        <w:t>4</w:t>
      </w:r>
    </w:p>
    <w:p w14:paraId="24D0CD7C" w14:textId="727C8CCD" w:rsidR="00AA4E13" w:rsidRPr="00F71E2B" w:rsidRDefault="00AA4E13" w:rsidP="00194549">
      <w:pPr>
        <w:tabs>
          <w:tab w:val="right" w:pos="10800"/>
        </w:tabs>
        <w:spacing w:after="60"/>
        <w:contextualSpacing w:val="0"/>
        <w:rPr>
          <w:sz w:val="22"/>
        </w:rPr>
      </w:pPr>
      <w:r w:rsidRPr="00F71E2B">
        <w:rPr>
          <w:sz w:val="22"/>
        </w:rPr>
        <w:t>Bachelor of Science in Data Science and Analytics</w:t>
      </w:r>
      <w:r w:rsidR="00AD1488" w:rsidRPr="00F71E2B">
        <w:rPr>
          <w:sz w:val="22"/>
        </w:rPr>
        <w:t xml:space="preserve"> – C</w:t>
      </w:r>
      <w:r w:rsidR="00493AC8" w:rsidRPr="00F71E2B">
        <w:rPr>
          <w:sz w:val="22"/>
        </w:rPr>
        <w:t xml:space="preserve">urrent GPA </w:t>
      </w:r>
      <w:r w:rsidR="00253E55" w:rsidRPr="00F71E2B">
        <w:rPr>
          <w:sz w:val="22"/>
        </w:rPr>
        <w:t>4.0</w:t>
      </w:r>
    </w:p>
    <w:p w14:paraId="6C301F94" w14:textId="534B8649" w:rsidR="006E7AB2" w:rsidRPr="00281244" w:rsidRDefault="006E7AB2" w:rsidP="00F07E29">
      <w:pPr>
        <w:tabs>
          <w:tab w:val="right" w:pos="10800"/>
        </w:tabs>
        <w:spacing w:before="60" w:after="0"/>
        <w:rPr>
          <w:sz w:val="22"/>
        </w:rPr>
      </w:pPr>
      <w:r w:rsidRPr="00281244">
        <w:rPr>
          <w:b/>
          <w:bCs/>
          <w:sz w:val="22"/>
        </w:rPr>
        <w:t xml:space="preserve">Ocean County College, </w:t>
      </w:r>
      <w:r w:rsidRPr="00281244">
        <w:rPr>
          <w:sz w:val="22"/>
        </w:rPr>
        <w:t>Toms River, NJ</w:t>
      </w:r>
      <w:r w:rsidRPr="00281244">
        <w:rPr>
          <w:sz w:val="22"/>
        </w:rPr>
        <w:tab/>
        <w:t>09/2020</w:t>
      </w:r>
    </w:p>
    <w:p w14:paraId="4A60168E" w14:textId="5DC534B3" w:rsidR="006E7AB2" w:rsidRPr="00F71E2B" w:rsidRDefault="006E7AB2" w:rsidP="00194549">
      <w:pPr>
        <w:tabs>
          <w:tab w:val="right" w:pos="10800"/>
        </w:tabs>
        <w:spacing w:after="60"/>
        <w:contextualSpacing w:val="0"/>
        <w:rPr>
          <w:sz w:val="22"/>
        </w:rPr>
      </w:pPr>
      <w:r w:rsidRPr="00F71E2B">
        <w:rPr>
          <w:sz w:val="22"/>
        </w:rPr>
        <w:t>Certified Clinical Medical Assistant Certificate</w:t>
      </w:r>
    </w:p>
    <w:p w14:paraId="63C7CCD3" w14:textId="74D18BB6" w:rsidR="006E7AB2" w:rsidRPr="00281244" w:rsidRDefault="006E7AB2" w:rsidP="001F21A5">
      <w:pPr>
        <w:tabs>
          <w:tab w:val="right" w:pos="10800"/>
        </w:tabs>
        <w:rPr>
          <w:sz w:val="22"/>
        </w:rPr>
      </w:pPr>
      <w:r w:rsidRPr="00281244">
        <w:rPr>
          <w:b/>
          <w:bCs/>
          <w:sz w:val="22"/>
        </w:rPr>
        <w:t xml:space="preserve">Raritan Valley Community College, </w:t>
      </w:r>
      <w:r w:rsidRPr="00281244">
        <w:rPr>
          <w:sz w:val="22"/>
        </w:rPr>
        <w:t>Branchburg Township, NJ</w:t>
      </w:r>
      <w:r w:rsidRPr="00281244">
        <w:rPr>
          <w:sz w:val="22"/>
        </w:rPr>
        <w:tab/>
        <w:t>05/2014</w:t>
      </w:r>
    </w:p>
    <w:p w14:paraId="15745D5B" w14:textId="418F1F2B" w:rsidR="00433E1B" w:rsidRDefault="006E7AB2" w:rsidP="00194549">
      <w:pPr>
        <w:tabs>
          <w:tab w:val="right" w:pos="10800"/>
        </w:tabs>
        <w:spacing w:after="60"/>
        <w:contextualSpacing w:val="0"/>
        <w:rPr>
          <w:sz w:val="22"/>
        </w:rPr>
      </w:pPr>
      <w:r w:rsidRPr="00F71E2B">
        <w:rPr>
          <w:sz w:val="22"/>
        </w:rPr>
        <w:t>Pharmacy Technician Certificate</w:t>
      </w:r>
    </w:p>
    <w:p w14:paraId="4D6CCB34" w14:textId="60F8EEAF" w:rsidR="00230B00" w:rsidRPr="00281244" w:rsidRDefault="00230B00" w:rsidP="00230B00">
      <w:pPr>
        <w:tabs>
          <w:tab w:val="right" w:pos="10800"/>
        </w:tabs>
        <w:spacing w:after="0"/>
        <w:rPr>
          <w:sz w:val="22"/>
        </w:rPr>
      </w:pPr>
      <w:r w:rsidRPr="00230B00">
        <w:rPr>
          <w:b/>
          <w:bCs/>
          <w:sz w:val="22"/>
        </w:rPr>
        <w:t>National Healthcare Association NHA and American Heart Association AHA</w:t>
      </w:r>
      <w:r w:rsidR="00986E06">
        <w:rPr>
          <w:sz w:val="22"/>
        </w:rPr>
        <w:t xml:space="preserve">                                                                </w:t>
      </w:r>
    </w:p>
    <w:p w14:paraId="7F60A2CA" w14:textId="77777777" w:rsidR="00433873" w:rsidRDefault="00433873" w:rsidP="001F21A5">
      <w:pPr>
        <w:tabs>
          <w:tab w:val="right" w:pos="10800"/>
        </w:tabs>
        <w:spacing w:after="0"/>
        <w:rPr>
          <w:b/>
          <w:bCs/>
          <w:sz w:val="22"/>
        </w:rPr>
        <w:sectPr w:rsidR="00433873" w:rsidSect="00DC7F55">
          <w:type w:val="continuous"/>
          <w:pgSz w:w="12240" w:h="15840"/>
          <w:pgMar w:top="720" w:right="720" w:bottom="720" w:left="720" w:header="0" w:footer="0" w:gutter="0"/>
          <w:cols w:space="720"/>
          <w:docGrid w:linePitch="360"/>
        </w:sectPr>
      </w:pPr>
    </w:p>
    <w:p w14:paraId="77932A27" w14:textId="7F2BA7F8" w:rsidR="006E7AB2" w:rsidRPr="00DC50AC" w:rsidRDefault="00433E1B" w:rsidP="006A72D2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360"/>
        <w:rPr>
          <w:sz w:val="22"/>
        </w:rPr>
      </w:pPr>
      <w:r w:rsidRPr="00DC50AC">
        <w:rPr>
          <w:sz w:val="22"/>
        </w:rPr>
        <w:t>Certified Clinical Medical Assistant, (CCMA)</w:t>
      </w:r>
      <w:r w:rsidR="004B0D90">
        <w:rPr>
          <w:sz w:val="22"/>
        </w:rPr>
        <w:t xml:space="preserve"> 06/2024</w:t>
      </w:r>
    </w:p>
    <w:p w14:paraId="44C6F470" w14:textId="38545A0E" w:rsidR="00DC50AC" w:rsidRDefault="00EA49E9" w:rsidP="00B45A1E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360"/>
        <w:rPr>
          <w:sz w:val="22"/>
        </w:rPr>
      </w:pPr>
      <w:r w:rsidRPr="00F60039">
        <w:rPr>
          <w:sz w:val="22"/>
        </w:rPr>
        <w:t>Certified</w:t>
      </w:r>
      <w:r w:rsidRPr="00DC50AC">
        <w:rPr>
          <w:sz w:val="22"/>
        </w:rPr>
        <w:t xml:space="preserve"> </w:t>
      </w:r>
      <w:r w:rsidR="00DF607E" w:rsidRPr="00DC50AC">
        <w:rPr>
          <w:sz w:val="22"/>
        </w:rPr>
        <w:t xml:space="preserve">Basic Life </w:t>
      </w:r>
      <w:r w:rsidR="00986E06" w:rsidRPr="00DC50AC">
        <w:rPr>
          <w:sz w:val="22"/>
        </w:rPr>
        <w:t>Support,</w:t>
      </w:r>
      <w:r w:rsidR="002E46A8">
        <w:rPr>
          <w:sz w:val="22"/>
        </w:rPr>
        <w:t xml:space="preserve"> </w:t>
      </w:r>
      <w:r w:rsidR="00DF607E" w:rsidRPr="00DC50AC">
        <w:rPr>
          <w:sz w:val="22"/>
        </w:rPr>
        <w:t>(</w:t>
      </w:r>
      <w:proofErr w:type="gramStart"/>
      <w:r w:rsidR="0087427B" w:rsidRPr="00DC50AC">
        <w:rPr>
          <w:sz w:val="22"/>
        </w:rPr>
        <w:t>BLS)</w:t>
      </w:r>
      <w:r w:rsidR="0087427B">
        <w:rPr>
          <w:sz w:val="22"/>
        </w:rPr>
        <w:t xml:space="preserve">  </w:t>
      </w:r>
      <w:r w:rsidR="009456B9">
        <w:rPr>
          <w:sz w:val="22"/>
        </w:rPr>
        <w:t xml:space="preserve"> </w:t>
      </w:r>
      <w:proofErr w:type="gramEnd"/>
      <w:r w:rsidR="009456B9">
        <w:rPr>
          <w:sz w:val="22"/>
        </w:rPr>
        <w:t xml:space="preserve">  </w:t>
      </w:r>
      <w:r w:rsidR="00986E06">
        <w:rPr>
          <w:sz w:val="22"/>
        </w:rPr>
        <w:t xml:space="preserve"> </w:t>
      </w:r>
      <w:r w:rsidR="009456B9">
        <w:rPr>
          <w:sz w:val="22"/>
        </w:rPr>
        <w:t xml:space="preserve">     </w:t>
      </w:r>
      <w:r w:rsidR="00271785">
        <w:rPr>
          <w:sz w:val="22"/>
        </w:rPr>
        <w:t>exp:</w:t>
      </w:r>
      <w:r w:rsidR="00666B20">
        <w:rPr>
          <w:sz w:val="22"/>
        </w:rPr>
        <w:t>10/2023</w:t>
      </w:r>
    </w:p>
    <w:p w14:paraId="03934C33" w14:textId="77777777" w:rsidR="00DC7F55" w:rsidRDefault="00DC7F55" w:rsidP="00DC7F55">
      <w:pPr>
        <w:tabs>
          <w:tab w:val="right" w:pos="10800"/>
        </w:tabs>
        <w:spacing w:after="0"/>
        <w:rPr>
          <w:sz w:val="22"/>
        </w:rPr>
        <w:sectPr w:rsidR="00DC7F55" w:rsidSect="001E6A59">
          <w:type w:val="continuous"/>
          <w:pgSz w:w="12240" w:h="15840"/>
          <w:pgMar w:top="720" w:right="720" w:bottom="720" w:left="720" w:header="0" w:footer="0" w:gutter="0"/>
          <w:cols w:num="2" w:space="720"/>
          <w:docGrid w:linePitch="360"/>
        </w:sectPr>
      </w:pPr>
    </w:p>
    <w:p w14:paraId="5AA9E04B" w14:textId="06A13A8C" w:rsidR="00DF607E" w:rsidRPr="00CD0199" w:rsidRDefault="00DC50AC" w:rsidP="00B45A1E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360"/>
        <w:rPr>
          <w:sz w:val="22"/>
        </w:rPr>
      </w:pPr>
      <w:r w:rsidRPr="00CD0199">
        <w:rPr>
          <w:sz w:val="22"/>
        </w:rPr>
        <w:t>Certified EKG Technician, (</w:t>
      </w:r>
      <w:proofErr w:type="gramStart"/>
      <w:r w:rsidR="0087427B" w:rsidRPr="00CD0199">
        <w:rPr>
          <w:sz w:val="22"/>
        </w:rPr>
        <w:t>CET)</w:t>
      </w:r>
      <w:r w:rsidR="0087427B">
        <w:rPr>
          <w:sz w:val="22"/>
        </w:rPr>
        <w:t xml:space="preserve">  </w:t>
      </w:r>
      <w:r w:rsidR="00986E06">
        <w:rPr>
          <w:sz w:val="22"/>
        </w:rPr>
        <w:t xml:space="preserve"> </w:t>
      </w:r>
      <w:proofErr w:type="gramEnd"/>
      <w:r w:rsidR="00986E06">
        <w:rPr>
          <w:sz w:val="22"/>
        </w:rPr>
        <w:t xml:space="preserve">            </w:t>
      </w:r>
      <w:r w:rsidR="00271785">
        <w:rPr>
          <w:sz w:val="22"/>
        </w:rPr>
        <w:t>exp:</w:t>
      </w:r>
      <w:r w:rsidR="009456B9">
        <w:rPr>
          <w:sz w:val="22"/>
        </w:rPr>
        <w:t>07/2024</w:t>
      </w:r>
    </w:p>
    <w:p w14:paraId="20006577" w14:textId="4D4574A2" w:rsidR="00F60039" w:rsidRPr="00F60039" w:rsidRDefault="00F60039" w:rsidP="00F60039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ind w:left="360"/>
        <w:rPr>
          <w:b/>
          <w:bCs/>
          <w:sz w:val="22"/>
        </w:rPr>
      </w:pPr>
      <w:r w:rsidRPr="00F60039">
        <w:rPr>
          <w:sz w:val="22"/>
        </w:rPr>
        <w:t>Certified Phlebotomy Technician, (</w:t>
      </w:r>
      <w:r w:rsidR="0087427B" w:rsidRPr="00F60039">
        <w:rPr>
          <w:sz w:val="22"/>
        </w:rPr>
        <w:t>CPT)</w:t>
      </w:r>
      <w:r w:rsidR="00271785">
        <w:rPr>
          <w:sz w:val="22"/>
        </w:rPr>
        <w:t xml:space="preserve"> exp:</w:t>
      </w:r>
      <w:r w:rsidR="00986E06">
        <w:rPr>
          <w:sz w:val="22"/>
        </w:rPr>
        <w:t>0</w:t>
      </w:r>
      <w:r w:rsidR="009456B9">
        <w:rPr>
          <w:sz w:val="22"/>
        </w:rPr>
        <w:t>8/2024</w:t>
      </w:r>
    </w:p>
    <w:p w14:paraId="2EBCA735" w14:textId="2FAEAADB" w:rsidR="00DC7F55" w:rsidRPr="00CD0199" w:rsidRDefault="00DC7F55" w:rsidP="002B464B">
      <w:pPr>
        <w:spacing w:after="0"/>
        <w:rPr>
          <w:b/>
          <w:bCs/>
          <w:sz w:val="22"/>
        </w:rPr>
        <w:sectPr w:rsidR="00DC7F55" w:rsidRPr="00CD0199" w:rsidSect="001471F4">
          <w:type w:val="continuous"/>
          <w:pgSz w:w="12240" w:h="15840"/>
          <w:pgMar w:top="720" w:right="720" w:bottom="720" w:left="720" w:header="0" w:footer="0" w:gutter="0"/>
          <w:cols w:num="2" w:space="720"/>
          <w:docGrid w:linePitch="360"/>
        </w:sectPr>
      </w:pPr>
    </w:p>
    <w:p w14:paraId="3952109A" w14:textId="20B98E5C" w:rsidR="00412967" w:rsidRDefault="00412967" w:rsidP="002B464B">
      <w:pPr>
        <w:spacing w:after="0"/>
        <w:rPr>
          <w:b/>
          <w:bCs/>
          <w:sz w:val="28"/>
          <w:szCs w:val="28"/>
        </w:rPr>
        <w:sectPr w:rsidR="00412967" w:rsidSect="00DF607E">
          <w:type w:val="continuous"/>
          <w:pgSz w:w="12240" w:h="15840"/>
          <w:pgMar w:top="720" w:right="720" w:bottom="720" w:left="720" w:header="0" w:footer="0" w:gutter="0"/>
          <w:cols w:space="720"/>
          <w:docGrid w:linePitch="360"/>
        </w:sectPr>
      </w:pPr>
    </w:p>
    <w:p w14:paraId="71592AA8" w14:textId="2294294A" w:rsidR="00C3481E" w:rsidRPr="00281244" w:rsidRDefault="006E7AB2" w:rsidP="002B464B">
      <w:pPr>
        <w:spacing w:after="0"/>
        <w:rPr>
          <w:b/>
          <w:bCs/>
          <w:sz w:val="28"/>
          <w:szCs w:val="28"/>
        </w:rPr>
      </w:pPr>
      <w:r w:rsidRPr="00281244">
        <w:rPr>
          <w:b/>
          <w:bCs/>
          <w:sz w:val="28"/>
          <w:szCs w:val="28"/>
        </w:rPr>
        <w:t xml:space="preserve">PROFESSIONAL </w:t>
      </w:r>
      <w:r w:rsidR="00C3481E" w:rsidRPr="00281244">
        <w:rPr>
          <w:b/>
          <w:bCs/>
          <w:sz w:val="28"/>
          <w:szCs w:val="28"/>
        </w:rPr>
        <w:t>EXPERIENCE</w:t>
      </w:r>
    </w:p>
    <w:p w14:paraId="1EB4BEEE" w14:textId="4919F938" w:rsidR="003129A2" w:rsidRPr="00281244" w:rsidRDefault="003129A2" w:rsidP="003129A2">
      <w:pPr>
        <w:tabs>
          <w:tab w:val="right" w:pos="10800"/>
        </w:tabs>
        <w:spacing w:after="0"/>
        <w:rPr>
          <w:sz w:val="22"/>
        </w:rPr>
      </w:pPr>
      <w:r>
        <w:rPr>
          <w:b/>
          <w:sz w:val="22"/>
        </w:rPr>
        <w:t>Freelance/Tutor</w:t>
      </w:r>
      <w:r>
        <w:rPr>
          <w:b/>
          <w:i/>
          <w:iCs/>
          <w:sz w:val="22"/>
        </w:rPr>
        <w:t xml:space="preserve">, </w:t>
      </w:r>
      <w:r>
        <w:rPr>
          <w:bCs/>
          <w:sz w:val="22"/>
        </w:rPr>
        <w:t>S</w:t>
      </w:r>
      <w:r w:rsidR="00FB5E14">
        <w:rPr>
          <w:bCs/>
          <w:sz w:val="22"/>
        </w:rPr>
        <w:t>ole Proprietor</w:t>
      </w:r>
      <w:r w:rsidRPr="00281244">
        <w:rPr>
          <w:bCs/>
          <w:sz w:val="22"/>
        </w:rPr>
        <w:t xml:space="preserve">, </w:t>
      </w:r>
      <w:r w:rsidRPr="00281244">
        <w:rPr>
          <w:sz w:val="22"/>
        </w:rPr>
        <w:t>Barnegat, NJ</w:t>
      </w:r>
      <w:r w:rsidRPr="00281244">
        <w:rPr>
          <w:sz w:val="22"/>
        </w:rPr>
        <w:tab/>
      </w:r>
      <w:r w:rsidR="00E853F4">
        <w:rPr>
          <w:sz w:val="22"/>
        </w:rPr>
        <w:t>06</w:t>
      </w:r>
      <w:r w:rsidRPr="00281244">
        <w:rPr>
          <w:sz w:val="22"/>
        </w:rPr>
        <w:t>/20</w:t>
      </w:r>
      <w:r w:rsidR="00E853F4">
        <w:rPr>
          <w:sz w:val="22"/>
        </w:rPr>
        <w:t>22</w:t>
      </w:r>
      <w:r w:rsidRPr="00281244">
        <w:rPr>
          <w:sz w:val="22"/>
        </w:rPr>
        <w:t xml:space="preserve"> – Present</w:t>
      </w:r>
    </w:p>
    <w:p w14:paraId="170D7626" w14:textId="3236996B" w:rsidR="003129A2" w:rsidRDefault="00E853F4" w:rsidP="005009AD">
      <w:pPr>
        <w:pStyle w:val="ListParagraph"/>
        <w:numPr>
          <w:ilvl w:val="0"/>
          <w:numId w:val="11"/>
        </w:numPr>
        <w:spacing w:after="80"/>
        <w:ind w:left="360"/>
        <w:contextualSpacing w:val="0"/>
        <w:rPr>
          <w:sz w:val="22"/>
        </w:rPr>
      </w:pPr>
      <w:r>
        <w:rPr>
          <w:sz w:val="22"/>
        </w:rPr>
        <w:t>Tutored</w:t>
      </w:r>
      <w:r w:rsidR="00FB5E14">
        <w:rPr>
          <w:sz w:val="22"/>
        </w:rPr>
        <w:t xml:space="preserve"> math, </w:t>
      </w:r>
      <w:r w:rsidR="005009AD">
        <w:rPr>
          <w:sz w:val="22"/>
        </w:rPr>
        <w:t>s</w:t>
      </w:r>
      <w:r w:rsidR="00FB5E14">
        <w:rPr>
          <w:sz w:val="22"/>
        </w:rPr>
        <w:t>tatistics, Web development</w:t>
      </w:r>
      <w:r w:rsidR="005009AD">
        <w:rPr>
          <w:sz w:val="22"/>
        </w:rPr>
        <w:t xml:space="preserve">, </w:t>
      </w:r>
      <w:r w:rsidR="005009AD" w:rsidRPr="00281244">
        <w:rPr>
          <w:sz w:val="22"/>
        </w:rPr>
        <w:t>troubleshooting</w:t>
      </w:r>
      <w:r w:rsidR="005009AD">
        <w:rPr>
          <w:sz w:val="22"/>
        </w:rPr>
        <w:t>, research methods,</w:t>
      </w:r>
      <w:r w:rsidR="00FB5E14">
        <w:rPr>
          <w:sz w:val="22"/>
        </w:rPr>
        <w:t xml:space="preserve"> and more.</w:t>
      </w:r>
    </w:p>
    <w:p w14:paraId="34EB8659" w14:textId="77777777" w:rsidR="00CE4A31" w:rsidRPr="00281244" w:rsidRDefault="00CE4A31" w:rsidP="00CE4A31">
      <w:pPr>
        <w:tabs>
          <w:tab w:val="right" w:pos="10800"/>
        </w:tabs>
        <w:spacing w:after="0"/>
        <w:rPr>
          <w:sz w:val="22"/>
        </w:rPr>
      </w:pPr>
      <w:r w:rsidRPr="00F71E2B">
        <w:rPr>
          <w:b/>
          <w:sz w:val="22"/>
        </w:rPr>
        <w:t>Clinical Operations Specialist</w:t>
      </w:r>
      <w:r>
        <w:rPr>
          <w:b/>
          <w:i/>
          <w:iCs/>
          <w:sz w:val="22"/>
        </w:rPr>
        <w:t xml:space="preserve">, </w:t>
      </w:r>
      <w:r w:rsidRPr="00281244">
        <w:rPr>
          <w:bCs/>
          <w:sz w:val="22"/>
        </w:rPr>
        <w:t>Rothman Orthopedics</w:t>
      </w:r>
      <w:r w:rsidRPr="00281244">
        <w:rPr>
          <w:b/>
          <w:bCs/>
          <w:sz w:val="22"/>
        </w:rPr>
        <w:t xml:space="preserve">, </w:t>
      </w:r>
      <w:r w:rsidRPr="00281244">
        <w:rPr>
          <w:sz w:val="22"/>
        </w:rPr>
        <w:t>Manahawkin, NJ</w:t>
      </w:r>
      <w:r w:rsidRPr="00281244">
        <w:rPr>
          <w:sz w:val="22"/>
        </w:rPr>
        <w:tab/>
      </w:r>
      <w:r>
        <w:rPr>
          <w:sz w:val="22"/>
        </w:rPr>
        <w:t xml:space="preserve">Summer position </w:t>
      </w:r>
      <w:r w:rsidRPr="00281244">
        <w:rPr>
          <w:sz w:val="22"/>
        </w:rPr>
        <w:t>2021</w:t>
      </w:r>
    </w:p>
    <w:p w14:paraId="4A8DD8ED" w14:textId="2A771941" w:rsidR="00CE4A31" w:rsidRPr="00281244" w:rsidRDefault="00CE4A31" w:rsidP="00CE4A31">
      <w:pPr>
        <w:pStyle w:val="ListParagraph"/>
        <w:numPr>
          <w:ilvl w:val="0"/>
          <w:numId w:val="13"/>
        </w:numPr>
        <w:ind w:left="360"/>
        <w:rPr>
          <w:sz w:val="22"/>
        </w:rPr>
      </w:pPr>
      <w:r w:rsidRPr="00281244">
        <w:rPr>
          <w:sz w:val="22"/>
        </w:rPr>
        <w:t>Entered patient vitals, chief complaints, medication &amp; medical history into Electronic Medical Record</w:t>
      </w:r>
      <w:r w:rsidR="00D81174">
        <w:rPr>
          <w:sz w:val="22"/>
        </w:rPr>
        <w:t xml:space="preserve"> (EMR)</w:t>
      </w:r>
      <w:r w:rsidRPr="00281244">
        <w:rPr>
          <w:sz w:val="22"/>
        </w:rPr>
        <w:t>.</w:t>
      </w:r>
    </w:p>
    <w:p w14:paraId="3EC7D8B6" w14:textId="77777777" w:rsidR="00CE4A31" w:rsidRPr="001F21A5" w:rsidRDefault="00CE4A31" w:rsidP="005009AD">
      <w:pPr>
        <w:pStyle w:val="ListParagraph"/>
        <w:numPr>
          <w:ilvl w:val="0"/>
          <w:numId w:val="13"/>
        </w:numPr>
        <w:spacing w:after="80"/>
        <w:ind w:left="360"/>
        <w:contextualSpacing w:val="0"/>
        <w:rPr>
          <w:sz w:val="22"/>
        </w:rPr>
      </w:pPr>
      <w:r w:rsidRPr="00281244">
        <w:rPr>
          <w:sz w:val="22"/>
        </w:rPr>
        <w:t>Assisted during medical examinations.</w:t>
      </w:r>
      <w:r>
        <w:rPr>
          <w:sz w:val="22"/>
        </w:rPr>
        <w:t xml:space="preserve"> </w:t>
      </w:r>
      <w:r w:rsidRPr="001F21A5">
        <w:rPr>
          <w:sz w:val="22"/>
        </w:rPr>
        <w:t>Prepared and cleaned treatment rooms and medical instruments.</w:t>
      </w:r>
    </w:p>
    <w:p w14:paraId="559196D5" w14:textId="7AF1A5CB" w:rsidR="00C3481E" w:rsidRPr="001720F6" w:rsidRDefault="00C3481E" w:rsidP="001720F6">
      <w:pPr>
        <w:tabs>
          <w:tab w:val="right" w:pos="10800"/>
        </w:tabs>
        <w:spacing w:after="0"/>
        <w:rPr>
          <w:sz w:val="22"/>
        </w:rPr>
      </w:pPr>
      <w:r>
        <w:rPr>
          <w:b/>
          <w:bCs/>
          <w:sz w:val="22"/>
        </w:rPr>
        <w:t>IT Suppo</w:t>
      </w:r>
      <w:r w:rsidR="00B80AC3" w:rsidRPr="00B80AC3">
        <w:rPr>
          <w:b/>
          <w:bCs/>
          <w:sz w:val="22"/>
        </w:rPr>
        <w:t>rt Technician</w:t>
      </w:r>
      <w:r w:rsidR="00B80AC3">
        <w:rPr>
          <w:b/>
          <w:bCs/>
          <w:sz w:val="22"/>
        </w:rPr>
        <w:t>,</w:t>
      </w:r>
      <w:r w:rsidR="00B80AC3" w:rsidRPr="00B80AC3">
        <w:rPr>
          <w:b/>
          <w:bCs/>
          <w:sz w:val="22"/>
        </w:rPr>
        <w:t xml:space="preserve"> </w:t>
      </w:r>
      <w:r w:rsidR="00B80AC3" w:rsidRPr="00B80AC3">
        <w:rPr>
          <w:sz w:val="22"/>
        </w:rPr>
        <w:t>Chubb Insurance - Township of Warren, NJ</w:t>
      </w:r>
      <w:r w:rsidR="00B80AC3" w:rsidRPr="00281244">
        <w:rPr>
          <w:sz w:val="22"/>
        </w:rPr>
        <w:tab/>
      </w:r>
      <w:r w:rsidR="00B80AC3">
        <w:rPr>
          <w:sz w:val="22"/>
        </w:rPr>
        <w:t xml:space="preserve">        </w:t>
      </w:r>
      <w:r w:rsidR="005C6B7A">
        <w:rPr>
          <w:sz w:val="22"/>
        </w:rPr>
        <w:t>7</w:t>
      </w:r>
      <w:r w:rsidR="00B80AC3" w:rsidRPr="00281244">
        <w:rPr>
          <w:sz w:val="22"/>
        </w:rPr>
        <w:t>/</w:t>
      </w:r>
      <w:r w:rsidR="00B80AC3">
        <w:rPr>
          <w:sz w:val="22"/>
        </w:rPr>
        <w:t>1999</w:t>
      </w:r>
      <w:r w:rsidR="00B80AC3" w:rsidRPr="00281244">
        <w:rPr>
          <w:sz w:val="22"/>
        </w:rPr>
        <w:t xml:space="preserve"> – </w:t>
      </w:r>
      <w:r w:rsidR="00B80AC3">
        <w:rPr>
          <w:sz w:val="22"/>
        </w:rPr>
        <w:t>10/2010</w:t>
      </w:r>
    </w:p>
    <w:p w14:paraId="42ABD831" w14:textId="1DBF60C2" w:rsidR="00C3481E" w:rsidRDefault="00C3481E" w:rsidP="00A611B1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C3481E">
        <w:rPr>
          <w:sz w:val="22"/>
        </w:rPr>
        <w:t>Provided status updates to multiple levels of management through various communication means</w:t>
      </w:r>
      <w:r>
        <w:rPr>
          <w:sz w:val="22"/>
        </w:rPr>
        <w:t>.</w:t>
      </w:r>
    </w:p>
    <w:p w14:paraId="003EB24D" w14:textId="66937993" w:rsidR="00A611B1" w:rsidRDefault="00065257" w:rsidP="00A611B1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065257">
        <w:rPr>
          <w:sz w:val="22"/>
        </w:rPr>
        <w:t>Diagnosed and updated software while completing quick fix tickets and followed up to ensure satisfaction.</w:t>
      </w:r>
    </w:p>
    <w:p w14:paraId="15BA6CC3" w14:textId="7AE16766" w:rsidR="00065257" w:rsidRDefault="00065257" w:rsidP="00A611B1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065257">
        <w:rPr>
          <w:sz w:val="22"/>
        </w:rPr>
        <w:t>Responded to technical emergencies outside of regular office hours on an as needed basis.</w:t>
      </w:r>
    </w:p>
    <w:p w14:paraId="3448A1AD" w14:textId="6E555A5E" w:rsidR="00065257" w:rsidRPr="00281244" w:rsidRDefault="00AC54E8" w:rsidP="005009AD">
      <w:pPr>
        <w:pStyle w:val="ListParagraph"/>
        <w:numPr>
          <w:ilvl w:val="0"/>
          <w:numId w:val="11"/>
        </w:numPr>
        <w:spacing w:after="80"/>
        <w:ind w:left="360"/>
        <w:contextualSpacing w:val="0"/>
        <w:rPr>
          <w:sz w:val="22"/>
        </w:rPr>
      </w:pPr>
      <w:r>
        <w:rPr>
          <w:sz w:val="22"/>
        </w:rPr>
        <w:t>Produced applications with a variety of technical languages including REXX and VB.NET.</w:t>
      </w:r>
    </w:p>
    <w:p w14:paraId="3B71910E" w14:textId="7A1B7722" w:rsidR="002E3EE5" w:rsidRPr="00281244" w:rsidRDefault="002E3EE5" w:rsidP="00281244">
      <w:pPr>
        <w:tabs>
          <w:tab w:val="right" w:pos="10800"/>
        </w:tabs>
        <w:spacing w:after="0"/>
        <w:rPr>
          <w:sz w:val="22"/>
        </w:rPr>
      </w:pPr>
      <w:bookmarkStart w:id="0" w:name="_Hlk133765714"/>
      <w:r w:rsidRPr="00F71E2B">
        <w:rPr>
          <w:b/>
          <w:sz w:val="22"/>
        </w:rPr>
        <w:t>School Bus Driver</w:t>
      </w:r>
      <w:r w:rsidR="00281244">
        <w:rPr>
          <w:b/>
          <w:i/>
          <w:iCs/>
          <w:sz w:val="22"/>
        </w:rPr>
        <w:t xml:space="preserve">, </w:t>
      </w:r>
      <w:r w:rsidRPr="00281244">
        <w:rPr>
          <w:bCs/>
          <w:sz w:val="22"/>
        </w:rPr>
        <w:t xml:space="preserve">Barnegat Board of Education, </w:t>
      </w:r>
      <w:r w:rsidRPr="00281244">
        <w:rPr>
          <w:sz w:val="22"/>
        </w:rPr>
        <w:t>Barnegat, NJ</w:t>
      </w:r>
      <w:bookmarkStart w:id="1" w:name="_Hlk104395041"/>
      <w:r w:rsidRPr="00281244">
        <w:rPr>
          <w:sz w:val="22"/>
        </w:rPr>
        <w:tab/>
        <w:t>12/2018 – Present</w:t>
      </w:r>
      <w:bookmarkEnd w:id="1"/>
    </w:p>
    <w:p w14:paraId="097B2C49" w14:textId="28137B72" w:rsidR="001F21A5" w:rsidRPr="00281244" w:rsidRDefault="001F21A5" w:rsidP="001F21A5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281244">
        <w:rPr>
          <w:sz w:val="22"/>
        </w:rPr>
        <w:t>Utilize clear communication, strong interpersonal skills, empathy</w:t>
      </w:r>
      <w:r>
        <w:rPr>
          <w:sz w:val="22"/>
        </w:rPr>
        <w:t>, and conflict resolution skills to manage</w:t>
      </w:r>
      <w:r w:rsidRPr="00281244">
        <w:rPr>
          <w:sz w:val="22"/>
        </w:rPr>
        <w:t>, defuse, prevent, and address a range of student conduct</w:t>
      </w:r>
      <w:r>
        <w:rPr>
          <w:sz w:val="22"/>
        </w:rPr>
        <w:t xml:space="preserve"> concerns</w:t>
      </w:r>
      <w:r w:rsidRPr="00281244">
        <w:rPr>
          <w:sz w:val="22"/>
        </w:rPr>
        <w:t>, as well as emotionally charged parents.</w:t>
      </w:r>
    </w:p>
    <w:bookmarkEnd w:id="0"/>
    <w:p w14:paraId="5C5A4667" w14:textId="7D952E2D" w:rsidR="002E3EE5" w:rsidRPr="00281244" w:rsidRDefault="00662398" w:rsidP="001F21A5">
      <w:pPr>
        <w:pStyle w:val="ListParagraph"/>
        <w:numPr>
          <w:ilvl w:val="0"/>
          <w:numId w:val="11"/>
        </w:numPr>
        <w:spacing w:after="0"/>
        <w:ind w:left="360"/>
        <w:rPr>
          <w:sz w:val="22"/>
        </w:rPr>
      </w:pPr>
      <w:r w:rsidRPr="00281244">
        <w:rPr>
          <w:sz w:val="22"/>
        </w:rPr>
        <w:t>Safely transport</w:t>
      </w:r>
      <w:r w:rsidR="00EE0781" w:rsidRPr="00281244">
        <w:rPr>
          <w:sz w:val="22"/>
        </w:rPr>
        <w:t xml:space="preserve"> students and rapidly adjust</w:t>
      </w:r>
      <w:r w:rsidR="002E3EE5" w:rsidRPr="00281244">
        <w:rPr>
          <w:sz w:val="22"/>
        </w:rPr>
        <w:t xml:space="preserve"> to dynamically changing road conditions.</w:t>
      </w:r>
    </w:p>
    <w:p w14:paraId="23C0C4E6" w14:textId="77777777" w:rsidR="007045D5" w:rsidRPr="00D05A97" w:rsidRDefault="007045D5" w:rsidP="005C6B7A">
      <w:pPr>
        <w:spacing w:after="120"/>
        <w:rPr>
          <w:sz w:val="16"/>
          <w:szCs w:val="16"/>
        </w:rPr>
      </w:pPr>
    </w:p>
    <w:p w14:paraId="34A12021" w14:textId="6C7E7A6F" w:rsidR="007B3770" w:rsidRPr="00281244" w:rsidRDefault="007B3770" w:rsidP="000D28C5">
      <w:pPr>
        <w:spacing w:after="0"/>
        <w:rPr>
          <w:b/>
          <w:bCs/>
          <w:sz w:val="28"/>
          <w:szCs w:val="28"/>
        </w:rPr>
      </w:pPr>
      <w:r w:rsidRPr="00281244">
        <w:rPr>
          <w:b/>
          <w:bCs/>
          <w:sz w:val="28"/>
          <w:szCs w:val="28"/>
        </w:rPr>
        <w:t xml:space="preserve">SKILLS AND </w:t>
      </w:r>
      <w:r w:rsidR="00281244" w:rsidRPr="00281244">
        <w:rPr>
          <w:b/>
          <w:bCs/>
          <w:caps/>
          <w:sz w:val="28"/>
          <w:szCs w:val="28"/>
        </w:rPr>
        <w:t>Interests</w:t>
      </w:r>
    </w:p>
    <w:p w14:paraId="013D89C8" w14:textId="65AAE1FF" w:rsidR="001F3AE7" w:rsidRPr="00281244" w:rsidRDefault="00E57634" w:rsidP="001F21A5">
      <w:pPr>
        <w:pStyle w:val="ListParagraph"/>
        <w:numPr>
          <w:ilvl w:val="0"/>
          <w:numId w:val="8"/>
        </w:numPr>
        <w:spacing w:after="0"/>
        <w:ind w:left="360"/>
        <w:rPr>
          <w:b/>
          <w:bCs/>
          <w:sz w:val="22"/>
        </w:rPr>
      </w:pPr>
      <w:r w:rsidRPr="00281244">
        <w:rPr>
          <w:sz w:val="22"/>
        </w:rPr>
        <w:t>Adept troubleshooting skills. Hardware and software proficiency.</w:t>
      </w:r>
    </w:p>
    <w:p w14:paraId="42E5E0DB" w14:textId="2E06D9C1" w:rsidR="006C54FD" w:rsidRPr="00281244" w:rsidRDefault="001F3AE7" w:rsidP="001F21A5">
      <w:pPr>
        <w:pStyle w:val="ListParagraph"/>
        <w:numPr>
          <w:ilvl w:val="0"/>
          <w:numId w:val="8"/>
        </w:numPr>
        <w:spacing w:after="0"/>
        <w:ind w:left="360"/>
        <w:rPr>
          <w:b/>
          <w:bCs/>
          <w:sz w:val="22"/>
        </w:rPr>
      </w:pPr>
      <w:r w:rsidRPr="00281244">
        <w:rPr>
          <w:sz w:val="22"/>
        </w:rPr>
        <w:t xml:space="preserve">Proficient in web research, Microsoft </w:t>
      </w:r>
      <w:r w:rsidR="005E7CCF" w:rsidRPr="00281244">
        <w:rPr>
          <w:sz w:val="22"/>
        </w:rPr>
        <w:t xml:space="preserve">Office, </w:t>
      </w:r>
      <w:r w:rsidRPr="00281244">
        <w:rPr>
          <w:sz w:val="22"/>
        </w:rPr>
        <w:t>Word, Excel, Outlook, and PowerPoint.</w:t>
      </w:r>
    </w:p>
    <w:p w14:paraId="6B2BFFD6" w14:textId="0C43CEEE" w:rsidR="00281244" w:rsidRPr="005009AD" w:rsidRDefault="00E57634" w:rsidP="001F21A5">
      <w:pPr>
        <w:pStyle w:val="ListParagraph"/>
        <w:numPr>
          <w:ilvl w:val="0"/>
          <w:numId w:val="8"/>
        </w:numPr>
        <w:spacing w:after="0"/>
        <w:ind w:left="360"/>
        <w:rPr>
          <w:b/>
          <w:bCs/>
          <w:sz w:val="22"/>
        </w:rPr>
      </w:pPr>
      <w:r w:rsidRPr="00281244">
        <w:rPr>
          <w:sz w:val="22"/>
        </w:rPr>
        <w:t xml:space="preserve">Strong knowledge in EMR, </w:t>
      </w:r>
      <w:r w:rsidR="00205C06" w:rsidRPr="0006386B">
        <w:rPr>
          <w:sz w:val="22"/>
        </w:rPr>
        <w:t>Navient Medical Billing</w:t>
      </w:r>
      <w:r w:rsidRPr="00281244">
        <w:rPr>
          <w:sz w:val="22"/>
        </w:rPr>
        <w:t>, NJMMIS, medical billing, and coding.</w:t>
      </w:r>
    </w:p>
    <w:sectPr w:rsidR="00281244" w:rsidRPr="005009AD" w:rsidSect="00433873">
      <w:type w:val="continuous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8BD91" w14:textId="77777777" w:rsidR="006933D7" w:rsidRDefault="006933D7" w:rsidP="00A54C05">
      <w:pPr>
        <w:spacing w:after="0"/>
      </w:pPr>
      <w:r>
        <w:separator/>
      </w:r>
    </w:p>
  </w:endnote>
  <w:endnote w:type="continuationSeparator" w:id="0">
    <w:p w14:paraId="34F575C8" w14:textId="77777777" w:rsidR="006933D7" w:rsidRDefault="006933D7" w:rsidP="00A54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58DED" w14:textId="77777777" w:rsidR="006933D7" w:rsidRDefault="006933D7" w:rsidP="00A54C05">
      <w:pPr>
        <w:spacing w:after="0"/>
      </w:pPr>
      <w:r>
        <w:separator/>
      </w:r>
    </w:p>
  </w:footnote>
  <w:footnote w:type="continuationSeparator" w:id="0">
    <w:p w14:paraId="06E28646" w14:textId="77777777" w:rsidR="006933D7" w:rsidRDefault="006933D7" w:rsidP="00A54C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1671"/>
    <w:multiLevelType w:val="hybridMultilevel"/>
    <w:tmpl w:val="2D7C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52424"/>
    <w:multiLevelType w:val="hybridMultilevel"/>
    <w:tmpl w:val="4818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3BA2"/>
    <w:multiLevelType w:val="hybridMultilevel"/>
    <w:tmpl w:val="C600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E2361"/>
    <w:multiLevelType w:val="hybridMultilevel"/>
    <w:tmpl w:val="075E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51165"/>
    <w:multiLevelType w:val="hybridMultilevel"/>
    <w:tmpl w:val="FD52F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B91188"/>
    <w:multiLevelType w:val="hybridMultilevel"/>
    <w:tmpl w:val="824E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B1DBF"/>
    <w:multiLevelType w:val="hybridMultilevel"/>
    <w:tmpl w:val="A0AC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65EA3"/>
    <w:multiLevelType w:val="hybridMultilevel"/>
    <w:tmpl w:val="6EB6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7323E"/>
    <w:multiLevelType w:val="multilevel"/>
    <w:tmpl w:val="4600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B4617"/>
    <w:multiLevelType w:val="hybridMultilevel"/>
    <w:tmpl w:val="60A2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B059F"/>
    <w:multiLevelType w:val="hybridMultilevel"/>
    <w:tmpl w:val="8E8C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62718"/>
    <w:multiLevelType w:val="hybridMultilevel"/>
    <w:tmpl w:val="8F02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803528">
    <w:abstractNumId w:val="3"/>
  </w:num>
  <w:num w:numId="2" w16cid:durableId="230889531">
    <w:abstractNumId w:val="0"/>
  </w:num>
  <w:num w:numId="3" w16cid:durableId="1815677709">
    <w:abstractNumId w:val="2"/>
  </w:num>
  <w:num w:numId="4" w16cid:durableId="1462919693">
    <w:abstractNumId w:val="7"/>
  </w:num>
  <w:num w:numId="5" w16cid:durableId="1454595686">
    <w:abstractNumId w:val="6"/>
  </w:num>
  <w:num w:numId="6" w16cid:durableId="1267619053">
    <w:abstractNumId w:val="4"/>
  </w:num>
  <w:num w:numId="7" w16cid:durableId="525756309">
    <w:abstractNumId w:val="9"/>
  </w:num>
  <w:num w:numId="8" w16cid:durableId="1586261813">
    <w:abstractNumId w:val="5"/>
  </w:num>
  <w:num w:numId="9" w16cid:durableId="1757088098">
    <w:abstractNumId w:val="1"/>
  </w:num>
  <w:num w:numId="10" w16cid:durableId="583690253">
    <w:abstractNumId w:val="11"/>
  </w:num>
  <w:num w:numId="11" w16cid:durableId="1182402966">
    <w:abstractNumId w:val="3"/>
  </w:num>
  <w:num w:numId="12" w16cid:durableId="2110272747">
    <w:abstractNumId w:val="7"/>
  </w:num>
  <w:num w:numId="13" w16cid:durableId="1018388587">
    <w:abstractNumId w:val="1"/>
  </w:num>
  <w:num w:numId="14" w16cid:durableId="1808208514">
    <w:abstractNumId w:val="10"/>
  </w:num>
  <w:num w:numId="15" w16cid:durableId="520242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1F7"/>
    <w:rsid w:val="00007F7B"/>
    <w:rsid w:val="00037399"/>
    <w:rsid w:val="00065257"/>
    <w:rsid w:val="000A49DC"/>
    <w:rsid w:val="000B2B93"/>
    <w:rsid w:val="000B5387"/>
    <w:rsid w:val="000C3729"/>
    <w:rsid w:val="000D28C5"/>
    <w:rsid w:val="000D4C96"/>
    <w:rsid w:val="000F7856"/>
    <w:rsid w:val="00102027"/>
    <w:rsid w:val="001021F7"/>
    <w:rsid w:val="00120C2D"/>
    <w:rsid w:val="001471F4"/>
    <w:rsid w:val="00157E3B"/>
    <w:rsid w:val="00164E2B"/>
    <w:rsid w:val="001720F6"/>
    <w:rsid w:val="00174010"/>
    <w:rsid w:val="00176643"/>
    <w:rsid w:val="001931A2"/>
    <w:rsid w:val="00194549"/>
    <w:rsid w:val="001A3AFF"/>
    <w:rsid w:val="001B0471"/>
    <w:rsid w:val="001C2A92"/>
    <w:rsid w:val="001C4713"/>
    <w:rsid w:val="001E6A59"/>
    <w:rsid w:val="001F21A5"/>
    <w:rsid w:val="001F3682"/>
    <w:rsid w:val="001F3AE7"/>
    <w:rsid w:val="0020456D"/>
    <w:rsid w:val="00205C06"/>
    <w:rsid w:val="00226492"/>
    <w:rsid w:val="00230B00"/>
    <w:rsid w:val="002426E6"/>
    <w:rsid w:val="00253E55"/>
    <w:rsid w:val="00254B19"/>
    <w:rsid w:val="00267C19"/>
    <w:rsid w:val="00271785"/>
    <w:rsid w:val="00271E31"/>
    <w:rsid w:val="00281244"/>
    <w:rsid w:val="00281FD6"/>
    <w:rsid w:val="002A2C11"/>
    <w:rsid w:val="002B464B"/>
    <w:rsid w:val="002E3EE5"/>
    <w:rsid w:val="002E46A8"/>
    <w:rsid w:val="00311B9B"/>
    <w:rsid w:val="003129A2"/>
    <w:rsid w:val="00321B71"/>
    <w:rsid w:val="003577A2"/>
    <w:rsid w:val="00362231"/>
    <w:rsid w:val="003714BE"/>
    <w:rsid w:val="00373919"/>
    <w:rsid w:val="00380CD9"/>
    <w:rsid w:val="00394062"/>
    <w:rsid w:val="0039435F"/>
    <w:rsid w:val="00396EA4"/>
    <w:rsid w:val="003A623A"/>
    <w:rsid w:val="003B4D9C"/>
    <w:rsid w:val="003C7959"/>
    <w:rsid w:val="003D7ADA"/>
    <w:rsid w:val="003E39DC"/>
    <w:rsid w:val="00412967"/>
    <w:rsid w:val="0041704F"/>
    <w:rsid w:val="00422412"/>
    <w:rsid w:val="0042640D"/>
    <w:rsid w:val="00433873"/>
    <w:rsid w:val="00433E1B"/>
    <w:rsid w:val="00453CDC"/>
    <w:rsid w:val="00482099"/>
    <w:rsid w:val="00493AC8"/>
    <w:rsid w:val="004A3E0A"/>
    <w:rsid w:val="004B0D90"/>
    <w:rsid w:val="004B7A66"/>
    <w:rsid w:val="005009AD"/>
    <w:rsid w:val="005310BD"/>
    <w:rsid w:val="005528C0"/>
    <w:rsid w:val="005717AA"/>
    <w:rsid w:val="00591911"/>
    <w:rsid w:val="005941D3"/>
    <w:rsid w:val="005C6B7A"/>
    <w:rsid w:val="005E7CCF"/>
    <w:rsid w:val="005F6ECF"/>
    <w:rsid w:val="005F74E1"/>
    <w:rsid w:val="00603EF4"/>
    <w:rsid w:val="0060511B"/>
    <w:rsid w:val="00621F2A"/>
    <w:rsid w:val="00634452"/>
    <w:rsid w:val="00634816"/>
    <w:rsid w:val="00654ACE"/>
    <w:rsid w:val="00662398"/>
    <w:rsid w:val="00666B20"/>
    <w:rsid w:val="0067282C"/>
    <w:rsid w:val="006865F3"/>
    <w:rsid w:val="006933D7"/>
    <w:rsid w:val="006A72D2"/>
    <w:rsid w:val="006C54FD"/>
    <w:rsid w:val="006E7AB2"/>
    <w:rsid w:val="007045D5"/>
    <w:rsid w:val="007339DC"/>
    <w:rsid w:val="007470FE"/>
    <w:rsid w:val="00777E7C"/>
    <w:rsid w:val="007B3770"/>
    <w:rsid w:val="007C1B57"/>
    <w:rsid w:val="007C7DEF"/>
    <w:rsid w:val="007E7C35"/>
    <w:rsid w:val="0081398A"/>
    <w:rsid w:val="00826DDE"/>
    <w:rsid w:val="00846FC0"/>
    <w:rsid w:val="00855C7A"/>
    <w:rsid w:val="008639FF"/>
    <w:rsid w:val="0087427B"/>
    <w:rsid w:val="00883A52"/>
    <w:rsid w:val="008C0A3F"/>
    <w:rsid w:val="008C6D17"/>
    <w:rsid w:val="008D0073"/>
    <w:rsid w:val="008D33AD"/>
    <w:rsid w:val="008F035C"/>
    <w:rsid w:val="00922842"/>
    <w:rsid w:val="00932E0E"/>
    <w:rsid w:val="009421F4"/>
    <w:rsid w:val="009456B9"/>
    <w:rsid w:val="00951F13"/>
    <w:rsid w:val="00954703"/>
    <w:rsid w:val="009778B6"/>
    <w:rsid w:val="00986E06"/>
    <w:rsid w:val="00993C83"/>
    <w:rsid w:val="009A1D80"/>
    <w:rsid w:val="009B2A45"/>
    <w:rsid w:val="009D3881"/>
    <w:rsid w:val="009D6608"/>
    <w:rsid w:val="00A00519"/>
    <w:rsid w:val="00A16D4C"/>
    <w:rsid w:val="00A3056B"/>
    <w:rsid w:val="00A375E0"/>
    <w:rsid w:val="00A50C6F"/>
    <w:rsid w:val="00A54C05"/>
    <w:rsid w:val="00A611B1"/>
    <w:rsid w:val="00A62BA3"/>
    <w:rsid w:val="00A6535E"/>
    <w:rsid w:val="00A855CB"/>
    <w:rsid w:val="00AA4E13"/>
    <w:rsid w:val="00AB79F9"/>
    <w:rsid w:val="00AC54E8"/>
    <w:rsid w:val="00AD1488"/>
    <w:rsid w:val="00AD5C4F"/>
    <w:rsid w:val="00AE49C0"/>
    <w:rsid w:val="00AF748C"/>
    <w:rsid w:val="00B14094"/>
    <w:rsid w:val="00B45A1E"/>
    <w:rsid w:val="00B52029"/>
    <w:rsid w:val="00B74A23"/>
    <w:rsid w:val="00B80AC3"/>
    <w:rsid w:val="00BC37F8"/>
    <w:rsid w:val="00BC43F0"/>
    <w:rsid w:val="00C00329"/>
    <w:rsid w:val="00C041E6"/>
    <w:rsid w:val="00C26AFE"/>
    <w:rsid w:val="00C3481E"/>
    <w:rsid w:val="00C34BF2"/>
    <w:rsid w:val="00C368AD"/>
    <w:rsid w:val="00C4267B"/>
    <w:rsid w:val="00C4653C"/>
    <w:rsid w:val="00C50BBB"/>
    <w:rsid w:val="00C93252"/>
    <w:rsid w:val="00CA5457"/>
    <w:rsid w:val="00CB184D"/>
    <w:rsid w:val="00CD0199"/>
    <w:rsid w:val="00CD1BB3"/>
    <w:rsid w:val="00CD5F9A"/>
    <w:rsid w:val="00CE431F"/>
    <w:rsid w:val="00CE4A31"/>
    <w:rsid w:val="00D05A97"/>
    <w:rsid w:val="00D070AC"/>
    <w:rsid w:val="00D078DE"/>
    <w:rsid w:val="00D37FC0"/>
    <w:rsid w:val="00D62F7D"/>
    <w:rsid w:val="00D81174"/>
    <w:rsid w:val="00D95287"/>
    <w:rsid w:val="00D96385"/>
    <w:rsid w:val="00DC50AC"/>
    <w:rsid w:val="00DC7F55"/>
    <w:rsid w:val="00DD4FC7"/>
    <w:rsid w:val="00DF607E"/>
    <w:rsid w:val="00DF7D3D"/>
    <w:rsid w:val="00E57634"/>
    <w:rsid w:val="00E603EE"/>
    <w:rsid w:val="00E853F4"/>
    <w:rsid w:val="00EA49E9"/>
    <w:rsid w:val="00EA7ED8"/>
    <w:rsid w:val="00EB14BC"/>
    <w:rsid w:val="00ED1F20"/>
    <w:rsid w:val="00EE0066"/>
    <w:rsid w:val="00EE0781"/>
    <w:rsid w:val="00F07E29"/>
    <w:rsid w:val="00F27804"/>
    <w:rsid w:val="00F60039"/>
    <w:rsid w:val="00F71E2B"/>
    <w:rsid w:val="00F73DBD"/>
    <w:rsid w:val="00F95AEC"/>
    <w:rsid w:val="00FA715D"/>
    <w:rsid w:val="00FB5E14"/>
    <w:rsid w:val="00FD3FB8"/>
    <w:rsid w:val="00FF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D329"/>
  <w15:chartTrackingRefBased/>
  <w15:docId w15:val="{42BD91B2-C544-4DC5-86B4-7AD40B8C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B9B"/>
    <w:pPr>
      <w:spacing w:line="240" w:lineRule="auto"/>
      <w:contextualSpacing/>
    </w:pPr>
    <w:rPr>
      <w:sz w:val="24"/>
    </w:rPr>
  </w:style>
  <w:style w:type="paragraph" w:styleId="Heading3">
    <w:name w:val="heading 3"/>
    <w:basedOn w:val="Normal"/>
    <w:link w:val="Heading3Char"/>
    <w:uiPriority w:val="9"/>
    <w:qFormat/>
    <w:rsid w:val="00B80AC3"/>
    <w:pPr>
      <w:spacing w:before="100" w:beforeAutospacing="1" w:after="100" w:afterAutospacing="1"/>
      <w:contextualSpacing w:val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1F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21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21F7"/>
    <w:pPr>
      <w:ind w:left="720"/>
    </w:pPr>
  </w:style>
  <w:style w:type="table" w:styleId="TableGrid">
    <w:name w:val="Table Grid"/>
    <w:basedOn w:val="TableNormal"/>
    <w:uiPriority w:val="39"/>
    <w:rsid w:val="007B3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528C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C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4C0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54C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4C05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124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81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2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24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0AC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1491410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584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674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609551437">
          <w:marLeft w:val="0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MEISTRELLBUSDRIV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JohnMeistrell/MA/wik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ohnnymkaraoke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Meistrell/MA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Cadenelli</dc:creator>
  <cp:keywords/>
  <dc:description/>
  <cp:lastModifiedBy>John Meistrell</cp:lastModifiedBy>
  <cp:revision>86</cp:revision>
  <cp:lastPrinted>2023-05-01T00:08:00Z</cp:lastPrinted>
  <dcterms:created xsi:type="dcterms:W3CDTF">2022-05-24T18:58:00Z</dcterms:created>
  <dcterms:modified xsi:type="dcterms:W3CDTF">2023-05-01T16:58:00Z</dcterms:modified>
</cp:coreProperties>
</file>